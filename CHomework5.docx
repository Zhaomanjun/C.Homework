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(4/根据下面的函数原型和函数说明，判断所列出的函数调用是否正确。如果有错误，请指出并修改。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rand_dub(void);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half(double);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series(int, int, double);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j, k;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float f, g;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double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 y;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half(5);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错，没有使用返回值，k=half(5).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b) rand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dub(y); 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错，函数没有参数，也没有返回值，y=rand_dub()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x= rand_dub0;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80" w:firstLineChars="200"/>
        <w:jc w:val="left"/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对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d) j= half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（）；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缺少参数，j=half(x)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f= half(x);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   错，赋值两边类型不同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j= series(x,5);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错，少了参数，j=series(5,5,x)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printf(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%g %g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\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 x, half(x)); 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80" w:firstLineChars="200"/>
        <w:jc w:val="left"/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错，第二个%g格式错，printf(</w:t>
      </w:r>
      <w:r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%g %d\n</w:t>
      </w:r>
      <w:r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, x, half(x))</w:t>
      </w:r>
      <w:bookmarkStart w:id="0" w:name="_GoBack"/>
      <w:bookmarkEnd w:id="0"/>
    </w:p>
    <w:p>
      <w:pPr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CCBF7"/>
    <w:multiLevelType w:val="singleLevel"/>
    <w:tmpl w:val="0DCCCBF7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262DF"/>
    <w:rsid w:val="5AA262D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mj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2018-11-06T13:50:00Z</dcterms:created>
  <dc:creator>zmj</dc:creator>
  <cp:lastModifiedBy>zmj</cp:lastModifiedBy>
  <dcterms:modified xsi:type="dcterms:W3CDTF">2018-11-06T14:37:07Z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